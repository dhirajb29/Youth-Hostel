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EF2" w:rsidRPr="00122852" w:rsidRDefault="00F12162" w:rsidP="004E4E92">
      <w:pPr>
        <w:pStyle w:val="Addr"/>
        <w:jc w:val="both"/>
      </w:pPr>
      <w:r w:rsidRPr="00FC374B">
        <w:rPr>
          <w:color w:val="FFFFFF"/>
          <w:spacing w:val="6"/>
        </w:rPr>
        <w:t>&lt;</w:t>
      </w:r>
    </w:p>
    <w:p w:rsidR="00D858B5" w:rsidRPr="00122852" w:rsidRDefault="00D858B5" w:rsidP="00F435BF">
      <w:pPr>
        <w:pStyle w:val="MainHead"/>
      </w:pPr>
      <w:r w:rsidRPr="00122852">
        <w:t>DECLARATION</w:t>
      </w:r>
    </w:p>
    <w:p w:rsidR="0001463A" w:rsidRPr="00BF7228" w:rsidRDefault="0001463A" w:rsidP="0001463A">
      <w:pPr>
        <w:pStyle w:val="MainHead"/>
        <w:ind w:left="-1170" w:firstLine="90"/>
        <w:jc w:val="both"/>
        <w:rPr>
          <w:rFonts w:ascii="Tahoma" w:hAnsi="Tahoma"/>
          <w:spacing w:val="6"/>
          <w:sz w:val="28"/>
          <w:szCs w:val="28"/>
        </w:rPr>
      </w:pPr>
      <w:r w:rsidRPr="0001463A">
        <w:rPr>
          <w:b w:val="0"/>
          <w:sz w:val="28"/>
          <w:szCs w:val="28"/>
        </w:rPr>
        <w:t>I</w:t>
      </w:r>
      <w:r w:rsidRPr="0001463A">
        <w:rPr>
          <w:sz w:val="28"/>
          <w:szCs w:val="28"/>
        </w:rPr>
        <w:t>,</w:t>
      </w:r>
      <w:r w:rsidRPr="0001463A">
        <w:rPr>
          <w:b w:val="0"/>
          <w:sz w:val="28"/>
          <w:szCs w:val="28"/>
        </w:rPr>
        <w:t xml:space="preserve"> </w:t>
      </w:r>
      <w:proofErr w:type="spellStart"/>
      <w:r w:rsidRPr="0001463A">
        <w:rPr>
          <w:sz w:val="28"/>
          <w:szCs w:val="28"/>
        </w:rPr>
        <w:t>Dhiraj</w:t>
      </w:r>
      <w:proofErr w:type="spellEnd"/>
      <w:r w:rsidRPr="0001463A">
        <w:rPr>
          <w:sz w:val="28"/>
          <w:szCs w:val="28"/>
        </w:rPr>
        <w:t xml:space="preserve"> </w:t>
      </w:r>
      <w:proofErr w:type="spellStart"/>
      <w:r w:rsidRPr="0001463A">
        <w:rPr>
          <w:sz w:val="28"/>
          <w:szCs w:val="28"/>
        </w:rPr>
        <w:t>Bothra</w:t>
      </w:r>
      <w:proofErr w:type="spellEnd"/>
      <w:r w:rsidRPr="0001463A">
        <w:rPr>
          <w:sz w:val="28"/>
          <w:szCs w:val="28"/>
        </w:rPr>
        <w:t xml:space="preserve"> (16BT6CS062)</w:t>
      </w:r>
      <w:r w:rsidRPr="0001463A">
        <w:rPr>
          <w:bCs w:val="0"/>
          <w:spacing w:val="6"/>
          <w:sz w:val="28"/>
          <w:szCs w:val="28"/>
        </w:rPr>
        <w:t xml:space="preserve"> </w:t>
      </w:r>
      <w:r w:rsidRPr="0001463A">
        <w:rPr>
          <w:b w:val="0"/>
          <w:sz w:val="28"/>
          <w:szCs w:val="28"/>
        </w:rPr>
        <w:t xml:space="preserve">student of </w:t>
      </w:r>
      <w:r w:rsidR="005D7B14">
        <w:rPr>
          <w:b w:val="0"/>
          <w:sz w:val="28"/>
          <w:szCs w:val="28"/>
        </w:rPr>
        <w:t>Sixth</w:t>
      </w:r>
      <w:r w:rsidRPr="0001463A">
        <w:rPr>
          <w:b w:val="0"/>
          <w:sz w:val="28"/>
          <w:szCs w:val="28"/>
        </w:rPr>
        <w:t xml:space="preserve"> semester </w:t>
      </w:r>
      <w:proofErr w:type="spellStart"/>
      <w:proofErr w:type="gramStart"/>
      <w:r w:rsidRPr="0001463A">
        <w:rPr>
          <w:b w:val="0"/>
          <w:sz w:val="28"/>
          <w:szCs w:val="28"/>
        </w:rPr>
        <w:t>B.Tech</w:t>
      </w:r>
      <w:proofErr w:type="spellEnd"/>
      <w:proofErr w:type="gramEnd"/>
      <w:r w:rsidRPr="0001463A">
        <w:rPr>
          <w:b w:val="0"/>
          <w:sz w:val="28"/>
          <w:szCs w:val="28"/>
        </w:rPr>
        <w:t xml:space="preserve"> in</w:t>
      </w:r>
      <w:r w:rsidRPr="0001463A">
        <w:rPr>
          <w:sz w:val="28"/>
          <w:szCs w:val="28"/>
        </w:rPr>
        <w:t xml:space="preserve"> Computer Science &amp; Engineering, </w:t>
      </w:r>
      <w:r w:rsidRPr="0001463A">
        <w:rPr>
          <w:b w:val="0"/>
          <w:sz w:val="28"/>
          <w:szCs w:val="28"/>
        </w:rPr>
        <w:t xml:space="preserve">at </w:t>
      </w:r>
      <w:r w:rsidRPr="0001463A">
        <w:rPr>
          <w:b w:val="0"/>
          <w:spacing w:val="6"/>
          <w:sz w:val="28"/>
          <w:szCs w:val="28"/>
        </w:rPr>
        <w:t>School of Engineering &amp; Technology</w:t>
      </w:r>
      <w:r w:rsidRPr="0001463A">
        <w:rPr>
          <w:spacing w:val="6"/>
          <w:sz w:val="28"/>
          <w:szCs w:val="28"/>
        </w:rPr>
        <w:t xml:space="preserve">, </w:t>
      </w:r>
      <w:r w:rsidRPr="0001463A">
        <w:rPr>
          <w:b w:val="0"/>
          <w:bCs w:val="0"/>
          <w:spacing w:val="6"/>
          <w:sz w:val="28"/>
          <w:szCs w:val="28"/>
        </w:rPr>
        <w:t>Jain</w:t>
      </w:r>
      <w:r w:rsidRPr="0001463A">
        <w:rPr>
          <w:spacing w:val="6"/>
          <w:sz w:val="28"/>
          <w:szCs w:val="28"/>
        </w:rPr>
        <w:t> </w:t>
      </w:r>
      <w:r w:rsidRPr="0001463A">
        <w:rPr>
          <w:b w:val="0"/>
          <w:spacing w:val="6"/>
          <w:sz w:val="28"/>
          <w:szCs w:val="28"/>
        </w:rPr>
        <w:t>University</w:t>
      </w:r>
      <w:r w:rsidRPr="0001463A">
        <w:rPr>
          <w:spacing w:val="6"/>
          <w:sz w:val="28"/>
          <w:szCs w:val="28"/>
        </w:rPr>
        <w:t xml:space="preserve">. </w:t>
      </w:r>
      <w:r w:rsidRPr="0001463A">
        <w:rPr>
          <w:b w:val="0"/>
          <w:spacing w:val="6"/>
          <w:sz w:val="28"/>
          <w:szCs w:val="28"/>
        </w:rPr>
        <w:t>We</w:t>
      </w:r>
      <w:r w:rsidRPr="0001463A">
        <w:rPr>
          <w:b w:val="0"/>
          <w:sz w:val="28"/>
          <w:szCs w:val="28"/>
        </w:rPr>
        <w:t xml:space="preserve"> hereby declare that the mini-project titled “</w:t>
      </w:r>
      <w:r w:rsidR="005D7B14">
        <w:rPr>
          <w:sz w:val="28"/>
          <w:szCs w:val="28"/>
        </w:rPr>
        <w:t>QUIZZER</w:t>
      </w:r>
      <w:bookmarkStart w:id="0" w:name="_GoBack"/>
      <w:bookmarkEnd w:id="0"/>
      <w:r w:rsidRPr="0001463A">
        <w:rPr>
          <w:b w:val="0"/>
          <w:sz w:val="28"/>
          <w:szCs w:val="28"/>
        </w:rPr>
        <w:t>” has been carried out by me and submitted in the partial fulfilment for the course</w:t>
      </w:r>
      <w:r w:rsidRPr="0001463A">
        <w:rPr>
          <w:sz w:val="28"/>
          <w:szCs w:val="28"/>
        </w:rPr>
        <w:t xml:space="preserve"> </w:t>
      </w:r>
      <w:r w:rsidRPr="00BF7228">
        <w:rPr>
          <w:sz w:val="28"/>
          <w:szCs w:val="28"/>
        </w:rPr>
        <w:t xml:space="preserve">16CIC503 – INTRODUCTION TO WEB TECHNOLOGY </w:t>
      </w:r>
      <w:r w:rsidR="00BF7228" w:rsidRPr="00BF7228">
        <w:rPr>
          <w:sz w:val="28"/>
          <w:szCs w:val="28"/>
        </w:rPr>
        <w:t>LAB</w:t>
      </w:r>
      <w:r w:rsidR="00BF7228" w:rsidRPr="0001463A">
        <w:rPr>
          <w:b w:val="0"/>
          <w:sz w:val="28"/>
          <w:szCs w:val="28"/>
        </w:rPr>
        <w:t xml:space="preserve"> </w:t>
      </w:r>
      <w:r w:rsidR="00BF7228" w:rsidRPr="00BF7228">
        <w:rPr>
          <w:b w:val="0"/>
          <w:sz w:val="28"/>
          <w:szCs w:val="28"/>
        </w:rPr>
        <w:t>as</w:t>
      </w:r>
      <w:r w:rsidRPr="00BF7228">
        <w:rPr>
          <w:b w:val="0"/>
          <w:sz w:val="28"/>
          <w:szCs w:val="28"/>
        </w:rPr>
        <w:t xml:space="preserve"> part of my degree in</w:t>
      </w:r>
      <w:r w:rsidRPr="0001463A">
        <w:rPr>
          <w:sz w:val="28"/>
          <w:szCs w:val="28"/>
        </w:rPr>
        <w:t xml:space="preserve"> </w:t>
      </w:r>
      <w:r w:rsidRPr="00BF7228">
        <w:rPr>
          <w:bCs w:val="0"/>
          <w:spacing w:val="6"/>
          <w:sz w:val="28"/>
          <w:szCs w:val="28"/>
        </w:rPr>
        <w:t>Bachelor of Technology in Computer Science &amp; Engineering</w:t>
      </w:r>
      <w:r w:rsidRPr="0001463A">
        <w:rPr>
          <w:b w:val="0"/>
          <w:bCs w:val="0"/>
          <w:spacing w:val="6"/>
          <w:sz w:val="28"/>
          <w:szCs w:val="28"/>
        </w:rPr>
        <w:t xml:space="preserve"> </w:t>
      </w:r>
      <w:r w:rsidRPr="00BF7228">
        <w:rPr>
          <w:b w:val="0"/>
          <w:sz w:val="28"/>
          <w:szCs w:val="28"/>
        </w:rPr>
        <w:t>during the academic year</w:t>
      </w:r>
      <w:r w:rsidRPr="0001463A">
        <w:rPr>
          <w:sz w:val="28"/>
          <w:szCs w:val="28"/>
        </w:rPr>
        <w:t xml:space="preserve"> </w:t>
      </w:r>
      <w:r w:rsidRPr="00BF7228">
        <w:rPr>
          <w:bCs w:val="0"/>
          <w:sz w:val="28"/>
          <w:szCs w:val="28"/>
        </w:rPr>
        <w:t>2018</w:t>
      </w:r>
      <w:r w:rsidRPr="00BF7228">
        <w:rPr>
          <w:bCs w:val="0"/>
          <w:sz w:val="28"/>
          <w:szCs w:val="28"/>
        </w:rPr>
        <w:noBreakHyphen/>
        <w:t>2019</w:t>
      </w:r>
      <w:r w:rsidRPr="00BF7228">
        <w:rPr>
          <w:sz w:val="28"/>
          <w:szCs w:val="28"/>
        </w:rPr>
        <w:t>.</w:t>
      </w:r>
      <w:r w:rsidRPr="00BF7228">
        <w:rPr>
          <w:rFonts w:ascii="Tahoma" w:hAnsi="Tahoma"/>
          <w:spacing w:val="6"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718" w:tblpY="3706"/>
        <w:tblW w:w="0" w:type="auto"/>
        <w:tblLook w:val="04A0" w:firstRow="1" w:lastRow="0" w:firstColumn="1" w:lastColumn="0" w:noHBand="0" w:noVBand="1"/>
      </w:tblPr>
      <w:tblGrid>
        <w:gridCol w:w="4478"/>
        <w:gridCol w:w="4479"/>
      </w:tblGrid>
      <w:tr w:rsidR="0001463A" w:rsidRPr="00A207BF" w:rsidTr="00BF7228">
        <w:tc>
          <w:tcPr>
            <w:tcW w:w="4478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rPr>
                <w:b/>
                <w:sz w:val="28"/>
              </w:rPr>
            </w:pPr>
          </w:p>
        </w:tc>
        <w:tc>
          <w:tcPr>
            <w:tcW w:w="4479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rPr>
                <w:b/>
                <w:sz w:val="28"/>
              </w:rPr>
            </w:pPr>
            <w:r w:rsidRPr="00A207BF">
              <w:rPr>
                <w:b/>
                <w:sz w:val="28"/>
              </w:rPr>
              <w:t>Signature</w:t>
            </w:r>
          </w:p>
        </w:tc>
      </w:tr>
      <w:tr w:rsidR="0001463A" w:rsidRPr="00A207BF" w:rsidTr="00BF7228">
        <w:tc>
          <w:tcPr>
            <w:tcW w:w="4478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spacing w:before="0"/>
              <w:jc w:val="left"/>
              <w:rPr>
                <w:b/>
                <w:sz w:val="28"/>
              </w:rPr>
            </w:pPr>
            <w:r w:rsidRPr="00A207BF">
              <w:rPr>
                <w:b/>
                <w:sz w:val="28"/>
              </w:rPr>
              <w:t>Name:</w:t>
            </w:r>
            <w:r w:rsidR="00BF7228">
              <w:rPr>
                <w:b/>
                <w:sz w:val="28"/>
              </w:rPr>
              <w:t xml:space="preserve"> </w:t>
            </w:r>
            <w:proofErr w:type="spellStart"/>
            <w:r w:rsidR="00BF7228">
              <w:rPr>
                <w:b/>
                <w:sz w:val="28"/>
              </w:rPr>
              <w:t>Dhiraj</w:t>
            </w:r>
            <w:proofErr w:type="spellEnd"/>
            <w:r w:rsidR="00BF7228">
              <w:rPr>
                <w:b/>
                <w:sz w:val="28"/>
              </w:rPr>
              <w:t xml:space="preserve"> </w:t>
            </w:r>
            <w:proofErr w:type="spellStart"/>
            <w:r w:rsidR="00BF7228">
              <w:rPr>
                <w:b/>
                <w:sz w:val="28"/>
              </w:rPr>
              <w:t>Bothra</w:t>
            </w:r>
            <w:proofErr w:type="spellEnd"/>
          </w:p>
          <w:p w:rsidR="0001463A" w:rsidRPr="00A207BF" w:rsidRDefault="0001463A" w:rsidP="00BF7228">
            <w:pPr>
              <w:pStyle w:val="Name-L"/>
              <w:framePr w:hSpace="0" w:wrap="auto" w:vAnchor="margin" w:hAnchor="text" w:yAlign="inline"/>
              <w:spacing w:before="0"/>
              <w:jc w:val="left"/>
              <w:rPr>
                <w:b/>
                <w:sz w:val="28"/>
              </w:rPr>
            </w:pPr>
            <w:r w:rsidRPr="00A207BF">
              <w:rPr>
                <w:b/>
                <w:sz w:val="28"/>
              </w:rPr>
              <w:t>USN :</w:t>
            </w:r>
            <w:r w:rsidR="00BF7228">
              <w:rPr>
                <w:b/>
                <w:sz w:val="28"/>
              </w:rPr>
              <w:t xml:space="preserve"> 16BT6CS062</w:t>
            </w:r>
          </w:p>
        </w:tc>
        <w:tc>
          <w:tcPr>
            <w:tcW w:w="4479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rPr>
                <w:b/>
                <w:sz w:val="28"/>
              </w:rPr>
            </w:pPr>
          </w:p>
        </w:tc>
      </w:tr>
      <w:tr w:rsidR="0001463A" w:rsidRPr="00A207BF" w:rsidTr="00BF7228">
        <w:tc>
          <w:tcPr>
            <w:tcW w:w="4478" w:type="dxa"/>
          </w:tcPr>
          <w:p w:rsidR="0001463A" w:rsidRPr="00A207BF" w:rsidRDefault="0001463A" w:rsidP="00BF7228">
            <w:pPr>
              <w:pStyle w:val="Name-L"/>
              <w:framePr w:hSpace="0" w:wrap="auto" w:vAnchor="margin" w:hAnchor="text" w:yAlign="inline"/>
              <w:spacing w:before="0"/>
              <w:jc w:val="left"/>
              <w:rPr>
                <w:b/>
                <w:sz w:val="28"/>
              </w:rPr>
            </w:pPr>
          </w:p>
        </w:tc>
        <w:tc>
          <w:tcPr>
            <w:tcW w:w="4479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rPr>
                <w:b/>
                <w:sz w:val="28"/>
              </w:rPr>
            </w:pPr>
          </w:p>
        </w:tc>
      </w:tr>
      <w:tr w:rsidR="0001463A" w:rsidRPr="00A207BF" w:rsidTr="00BF7228">
        <w:tc>
          <w:tcPr>
            <w:tcW w:w="4478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spacing w:before="0"/>
              <w:jc w:val="left"/>
              <w:rPr>
                <w:b/>
                <w:sz w:val="28"/>
              </w:rPr>
            </w:pPr>
          </w:p>
        </w:tc>
        <w:tc>
          <w:tcPr>
            <w:tcW w:w="4479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rPr>
                <w:b/>
                <w:sz w:val="28"/>
              </w:rPr>
            </w:pPr>
          </w:p>
        </w:tc>
      </w:tr>
      <w:tr w:rsidR="0001463A" w:rsidRPr="00A207BF" w:rsidTr="00BF7228">
        <w:tc>
          <w:tcPr>
            <w:tcW w:w="4478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spacing w:before="0"/>
              <w:jc w:val="left"/>
              <w:rPr>
                <w:b/>
                <w:sz w:val="28"/>
              </w:rPr>
            </w:pPr>
          </w:p>
        </w:tc>
        <w:tc>
          <w:tcPr>
            <w:tcW w:w="4479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rPr>
                <w:b/>
                <w:sz w:val="28"/>
              </w:rPr>
            </w:pPr>
          </w:p>
        </w:tc>
      </w:tr>
      <w:tr w:rsidR="0001463A" w:rsidRPr="00A207BF" w:rsidTr="00BF7228">
        <w:tc>
          <w:tcPr>
            <w:tcW w:w="4478" w:type="dxa"/>
          </w:tcPr>
          <w:p w:rsidR="0001463A" w:rsidRPr="00A207BF" w:rsidRDefault="0001463A" w:rsidP="00BF7228">
            <w:pPr>
              <w:pStyle w:val="Name-L"/>
              <w:framePr w:hSpace="0" w:wrap="auto" w:vAnchor="margin" w:hAnchor="text" w:yAlign="inline"/>
              <w:spacing w:before="0"/>
              <w:jc w:val="left"/>
              <w:rPr>
                <w:b/>
                <w:sz w:val="28"/>
              </w:rPr>
            </w:pPr>
            <w:r w:rsidRPr="00A207BF">
              <w:rPr>
                <w:b/>
                <w:sz w:val="28"/>
              </w:rPr>
              <w:t>Place : Bangalore</w:t>
            </w:r>
          </w:p>
          <w:p w:rsidR="0001463A" w:rsidRPr="00A207BF" w:rsidRDefault="0001463A" w:rsidP="00BF7228">
            <w:pPr>
              <w:pStyle w:val="Name-L"/>
              <w:framePr w:hSpace="0" w:wrap="auto" w:vAnchor="margin" w:hAnchor="text" w:yAlign="inline"/>
              <w:spacing w:before="0"/>
              <w:jc w:val="left"/>
              <w:rPr>
                <w:b/>
                <w:sz w:val="28"/>
              </w:rPr>
            </w:pPr>
            <w:r w:rsidRPr="00A207BF">
              <w:rPr>
                <w:b/>
                <w:sz w:val="28"/>
              </w:rPr>
              <w:t>Date :</w:t>
            </w:r>
            <w:r w:rsidR="00BF7228">
              <w:rPr>
                <w:b/>
                <w:sz w:val="28"/>
              </w:rPr>
              <w:t>27/11/2018</w:t>
            </w:r>
          </w:p>
        </w:tc>
        <w:tc>
          <w:tcPr>
            <w:tcW w:w="4479" w:type="dxa"/>
          </w:tcPr>
          <w:p w:rsidR="0001463A" w:rsidRPr="00A207BF" w:rsidRDefault="0001463A" w:rsidP="00BF7228">
            <w:pPr>
              <w:pStyle w:val="Name-R"/>
              <w:framePr w:hSpace="0" w:wrap="auto" w:vAnchor="margin" w:hAnchor="text" w:yAlign="inline"/>
              <w:rPr>
                <w:b/>
                <w:sz w:val="28"/>
              </w:rPr>
            </w:pPr>
          </w:p>
        </w:tc>
      </w:tr>
    </w:tbl>
    <w:p w:rsidR="00D858B5" w:rsidRPr="00F844F2" w:rsidRDefault="00D858B5" w:rsidP="00F435BF">
      <w:pPr>
        <w:rPr>
          <w:rFonts w:cs="Times New Roman"/>
        </w:rPr>
      </w:pPr>
    </w:p>
    <w:p w:rsidR="004914EC" w:rsidRPr="00A207BF" w:rsidRDefault="004914EC" w:rsidP="00977D2E">
      <w:pPr>
        <w:pStyle w:val="MainHead"/>
        <w:jc w:val="both"/>
        <w:rPr>
          <w:sz w:val="40"/>
        </w:rPr>
      </w:pPr>
    </w:p>
    <w:p w:rsidR="00652826" w:rsidRDefault="00652826" w:rsidP="004914EC">
      <w:pPr>
        <w:pStyle w:val="MainHead"/>
        <w:rPr>
          <w:rFonts w:ascii="Tahoma" w:hAnsi="Tahoma"/>
          <w:spacing w:val="6"/>
        </w:rPr>
      </w:pPr>
    </w:p>
    <w:sectPr w:rsidR="00652826" w:rsidSect="00C24DFE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Courier10 BT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53ADC"/>
    <w:multiLevelType w:val="hybridMultilevel"/>
    <w:tmpl w:val="9FE6D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ewMDI2Nrc0NzYwtjRU0lEKTi0uzszPAykwqgUAUn+HlCwAAAA="/>
  </w:docVars>
  <w:rsids>
    <w:rsidRoot w:val="00652C6F"/>
    <w:rsid w:val="00003929"/>
    <w:rsid w:val="0000398A"/>
    <w:rsid w:val="00013C00"/>
    <w:rsid w:val="0001463A"/>
    <w:rsid w:val="000333C0"/>
    <w:rsid w:val="00042037"/>
    <w:rsid w:val="00064258"/>
    <w:rsid w:val="000647AA"/>
    <w:rsid w:val="000650CC"/>
    <w:rsid w:val="000845F1"/>
    <w:rsid w:val="000C0CD4"/>
    <w:rsid w:val="000C52A7"/>
    <w:rsid w:val="000D4CE6"/>
    <w:rsid w:val="000D612B"/>
    <w:rsid w:val="00120897"/>
    <w:rsid w:val="00122852"/>
    <w:rsid w:val="001266D3"/>
    <w:rsid w:val="0013757E"/>
    <w:rsid w:val="001409E4"/>
    <w:rsid w:val="00181389"/>
    <w:rsid w:val="001972F6"/>
    <w:rsid w:val="001C799B"/>
    <w:rsid w:val="001E76C1"/>
    <w:rsid w:val="001F21E3"/>
    <w:rsid w:val="00221FA7"/>
    <w:rsid w:val="002473CB"/>
    <w:rsid w:val="00262454"/>
    <w:rsid w:val="00274E49"/>
    <w:rsid w:val="002A1705"/>
    <w:rsid w:val="00304773"/>
    <w:rsid w:val="00337A32"/>
    <w:rsid w:val="003451F7"/>
    <w:rsid w:val="00374B86"/>
    <w:rsid w:val="00387DDA"/>
    <w:rsid w:val="003A20C2"/>
    <w:rsid w:val="003B6A94"/>
    <w:rsid w:val="003E1CE2"/>
    <w:rsid w:val="003E49CF"/>
    <w:rsid w:val="003F7B64"/>
    <w:rsid w:val="00407F59"/>
    <w:rsid w:val="00414216"/>
    <w:rsid w:val="00415124"/>
    <w:rsid w:val="00415F59"/>
    <w:rsid w:val="00426A2E"/>
    <w:rsid w:val="004271EB"/>
    <w:rsid w:val="004317A6"/>
    <w:rsid w:val="00434F4F"/>
    <w:rsid w:val="00436657"/>
    <w:rsid w:val="00437431"/>
    <w:rsid w:val="00445162"/>
    <w:rsid w:val="00456239"/>
    <w:rsid w:val="00460B94"/>
    <w:rsid w:val="0047218D"/>
    <w:rsid w:val="00477CED"/>
    <w:rsid w:val="00482E68"/>
    <w:rsid w:val="004914EC"/>
    <w:rsid w:val="004B7670"/>
    <w:rsid w:val="004C4B5C"/>
    <w:rsid w:val="004E4E92"/>
    <w:rsid w:val="00503E0C"/>
    <w:rsid w:val="0051111A"/>
    <w:rsid w:val="00522FE5"/>
    <w:rsid w:val="00552F34"/>
    <w:rsid w:val="00577AA4"/>
    <w:rsid w:val="005817CB"/>
    <w:rsid w:val="005A3563"/>
    <w:rsid w:val="005D0B81"/>
    <w:rsid w:val="005D351E"/>
    <w:rsid w:val="005D7B14"/>
    <w:rsid w:val="005E0338"/>
    <w:rsid w:val="00604F36"/>
    <w:rsid w:val="00615AA4"/>
    <w:rsid w:val="00647DAF"/>
    <w:rsid w:val="00652776"/>
    <w:rsid w:val="00652826"/>
    <w:rsid w:val="00652832"/>
    <w:rsid w:val="00652C6F"/>
    <w:rsid w:val="00663839"/>
    <w:rsid w:val="00674B44"/>
    <w:rsid w:val="0068325A"/>
    <w:rsid w:val="00685448"/>
    <w:rsid w:val="00692A0D"/>
    <w:rsid w:val="00697361"/>
    <w:rsid w:val="006A2CD2"/>
    <w:rsid w:val="006A64CB"/>
    <w:rsid w:val="006B4334"/>
    <w:rsid w:val="006B6C49"/>
    <w:rsid w:val="006C734D"/>
    <w:rsid w:val="006D5A68"/>
    <w:rsid w:val="006E6A8E"/>
    <w:rsid w:val="00706CFB"/>
    <w:rsid w:val="00711822"/>
    <w:rsid w:val="007255B5"/>
    <w:rsid w:val="007303AD"/>
    <w:rsid w:val="00742B37"/>
    <w:rsid w:val="00747001"/>
    <w:rsid w:val="00747AA2"/>
    <w:rsid w:val="007556BA"/>
    <w:rsid w:val="0076158C"/>
    <w:rsid w:val="007656BF"/>
    <w:rsid w:val="007847D7"/>
    <w:rsid w:val="0078709F"/>
    <w:rsid w:val="00797B97"/>
    <w:rsid w:val="007C6B5A"/>
    <w:rsid w:val="007D5C43"/>
    <w:rsid w:val="007D62C9"/>
    <w:rsid w:val="007E5311"/>
    <w:rsid w:val="007F28E7"/>
    <w:rsid w:val="00800CD2"/>
    <w:rsid w:val="008113CE"/>
    <w:rsid w:val="00864DD4"/>
    <w:rsid w:val="00883BFA"/>
    <w:rsid w:val="008A5062"/>
    <w:rsid w:val="008A73FF"/>
    <w:rsid w:val="008C56B8"/>
    <w:rsid w:val="008E20B4"/>
    <w:rsid w:val="008F211B"/>
    <w:rsid w:val="009038B7"/>
    <w:rsid w:val="0090571D"/>
    <w:rsid w:val="00906F5F"/>
    <w:rsid w:val="0091173B"/>
    <w:rsid w:val="00946EF2"/>
    <w:rsid w:val="0095435B"/>
    <w:rsid w:val="009669B8"/>
    <w:rsid w:val="00972EC1"/>
    <w:rsid w:val="0097788D"/>
    <w:rsid w:val="00977D2E"/>
    <w:rsid w:val="009D399C"/>
    <w:rsid w:val="009D6D48"/>
    <w:rsid w:val="009E06FF"/>
    <w:rsid w:val="00A01323"/>
    <w:rsid w:val="00A02BCC"/>
    <w:rsid w:val="00A13297"/>
    <w:rsid w:val="00A207BF"/>
    <w:rsid w:val="00A239F5"/>
    <w:rsid w:val="00A342B7"/>
    <w:rsid w:val="00A64118"/>
    <w:rsid w:val="00A67D55"/>
    <w:rsid w:val="00A9106F"/>
    <w:rsid w:val="00AA31EF"/>
    <w:rsid w:val="00B002F6"/>
    <w:rsid w:val="00B421E6"/>
    <w:rsid w:val="00B6026D"/>
    <w:rsid w:val="00BB52AF"/>
    <w:rsid w:val="00BC70AC"/>
    <w:rsid w:val="00BD457E"/>
    <w:rsid w:val="00BF7228"/>
    <w:rsid w:val="00C00F1C"/>
    <w:rsid w:val="00C2363B"/>
    <w:rsid w:val="00C24DFE"/>
    <w:rsid w:val="00C32AB9"/>
    <w:rsid w:val="00C45D92"/>
    <w:rsid w:val="00C47250"/>
    <w:rsid w:val="00C661BF"/>
    <w:rsid w:val="00C67CEF"/>
    <w:rsid w:val="00CA3A90"/>
    <w:rsid w:val="00CA79FC"/>
    <w:rsid w:val="00CB3F88"/>
    <w:rsid w:val="00CE1157"/>
    <w:rsid w:val="00CE1BC6"/>
    <w:rsid w:val="00CE227A"/>
    <w:rsid w:val="00D150CC"/>
    <w:rsid w:val="00D3199A"/>
    <w:rsid w:val="00D450FF"/>
    <w:rsid w:val="00D55631"/>
    <w:rsid w:val="00D56235"/>
    <w:rsid w:val="00D60E2A"/>
    <w:rsid w:val="00D858B5"/>
    <w:rsid w:val="00D87D48"/>
    <w:rsid w:val="00D96AEA"/>
    <w:rsid w:val="00DA3908"/>
    <w:rsid w:val="00DC2FD6"/>
    <w:rsid w:val="00DD3CBD"/>
    <w:rsid w:val="00DF7695"/>
    <w:rsid w:val="00E07E8E"/>
    <w:rsid w:val="00E20FB9"/>
    <w:rsid w:val="00E32631"/>
    <w:rsid w:val="00E57DA3"/>
    <w:rsid w:val="00E60508"/>
    <w:rsid w:val="00E6705C"/>
    <w:rsid w:val="00E95227"/>
    <w:rsid w:val="00EA711D"/>
    <w:rsid w:val="00EC1A74"/>
    <w:rsid w:val="00EC5831"/>
    <w:rsid w:val="00EC681F"/>
    <w:rsid w:val="00EE70AB"/>
    <w:rsid w:val="00EF496D"/>
    <w:rsid w:val="00EF52B1"/>
    <w:rsid w:val="00F02626"/>
    <w:rsid w:val="00F12162"/>
    <w:rsid w:val="00F2010D"/>
    <w:rsid w:val="00F20EA1"/>
    <w:rsid w:val="00F34A1D"/>
    <w:rsid w:val="00F354A4"/>
    <w:rsid w:val="00F3578D"/>
    <w:rsid w:val="00F37234"/>
    <w:rsid w:val="00F435BF"/>
    <w:rsid w:val="00F44924"/>
    <w:rsid w:val="00F51D89"/>
    <w:rsid w:val="00F53CB6"/>
    <w:rsid w:val="00F606F2"/>
    <w:rsid w:val="00F67B2C"/>
    <w:rsid w:val="00F844F2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4DAC"/>
  <w15:docId w15:val="{61707431-8577-42D2-8516-456EE6D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alibri" w:hAnsi="Century Gothic" w:cs="Tunga"/>
        <w:lang w:val="en-IN" w:eastAsia="en-IN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FD6"/>
    <w:pPr>
      <w:spacing w:before="120" w:after="240" w:line="360" w:lineRule="auto"/>
      <w:jc w:val="both"/>
    </w:pPr>
    <w:rPr>
      <w:rFonts w:ascii="Times New Roman" w:hAnsi="Times New Roman"/>
      <w:sz w:val="24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B52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2FD6"/>
    <w:rPr>
      <w:rFonts w:ascii="Tahoma" w:hAnsi="Tahoma" w:cs="Tahoma"/>
      <w:sz w:val="16"/>
      <w:szCs w:val="16"/>
      <w:lang w:val="en-GB" w:bidi="ar-SA"/>
    </w:rPr>
  </w:style>
  <w:style w:type="table" w:styleId="TableGrid">
    <w:name w:val="Table Grid"/>
    <w:basedOn w:val="TableNormal"/>
    <w:uiPriority w:val="59"/>
    <w:rsid w:val="00BB52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ET">
    <w:name w:val="CET"/>
    <w:basedOn w:val="Normal"/>
    <w:qFormat/>
    <w:rsid w:val="00DC2FD6"/>
    <w:pPr>
      <w:spacing w:before="720" w:line="300" w:lineRule="auto"/>
      <w:jc w:val="center"/>
    </w:pPr>
    <w:rPr>
      <w:rFonts w:ascii="Arial Rounded MT Bold" w:hAnsi="Arial Rounded MT Bold"/>
      <w:b/>
      <w:noProof/>
      <w:sz w:val="32"/>
    </w:rPr>
  </w:style>
  <w:style w:type="paragraph" w:customStyle="1" w:styleId="Addr">
    <w:name w:val="Addr"/>
    <w:basedOn w:val="Normal"/>
    <w:qFormat/>
    <w:rsid w:val="00DC2FD6"/>
    <w:pPr>
      <w:keepLines/>
      <w:suppressAutoHyphens/>
      <w:spacing w:before="0" w:after="0" w:line="240" w:lineRule="auto"/>
      <w:jc w:val="center"/>
    </w:pPr>
    <w:rPr>
      <w:rFonts w:cs="Times New Roman"/>
      <w:spacing w:val="10"/>
    </w:rPr>
  </w:style>
  <w:style w:type="paragraph" w:customStyle="1" w:styleId="MainHead">
    <w:name w:val="MainHead"/>
    <w:basedOn w:val="Normal"/>
    <w:qFormat/>
    <w:rsid w:val="004B7670"/>
    <w:pPr>
      <w:keepNext/>
      <w:keepLines/>
      <w:suppressAutoHyphens/>
      <w:spacing w:before="480" w:after="360"/>
      <w:jc w:val="center"/>
    </w:pPr>
    <w:rPr>
      <w:rFonts w:cs="Times New Roman"/>
      <w:b/>
      <w:bCs/>
      <w:spacing w:val="10"/>
      <w:sz w:val="36"/>
    </w:rPr>
  </w:style>
  <w:style w:type="paragraph" w:customStyle="1" w:styleId="Name-R">
    <w:name w:val="Name-R"/>
    <w:basedOn w:val="Normal"/>
    <w:autoRedefine/>
    <w:qFormat/>
    <w:rsid w:val="005D0B81"/>
    <w:pPr>
      <w:keepLines/>
      <w:framePr w:hSpace="180" w:wrap="around" w:vAnchor="text" w:hAnchor="margin" w:y="3460"/>
      <w:suppressAutoHyphens/>
      <w:spacing w:after="0" w:line="240" w:lineRule="auto"/>
      <w:jc w:val="center"/>
    </w:pPr>
    <w:rPr>
      <w:rFonts w:cs="Times New Roman"/>
      <w:bCs/>
      <w:spacing w:val="6"/>
      <w:szCs w:val="24"/>
    </w:rPr>
  </w:style>
  <w:style w:type="paragraph" w:customStyle="1" w:styleId="Name-L">
    <w:name w:val="Name-L"/>
    <w:basedOn w:val="Name-R"/>
    <w:autoRedefine/>
    <w:qFormat/>
    <w:rsid w:val="00434F4F"/>
    <w:pPr>
      <w:framePr w:wrap="around"/>
    </w:pPr>
  </w:style>
  <w:style w:type="paragraph" w:customStyle="1" w:styleId="Name-C">
    <w:name w:val="Name-C"/>
    <w:basedOn w:val="Name-R"/>
    <w:autoRedefine/>
    <w:qFormat/>
    <w:rsid w:val="00304773"/>
    <w:pPr>
      <w:framePr w:wrap="around"/>
    </w:pPr>
  </w:style>
  <w:style w:type="paragraph" w:customStyle="1" w:styleId="Date1">
    <w:name w:val="Date1"/>
    <w:basedOn w:val="Normal"/>
    <w:next w:val="Normal"/>
    <w:qFormat/>
    <w:rsid w:val="00304773"/>
    <w:pPr>
      <w:keepLines/>
      <w:suppressAutoHyphens/>
      <w:jc w:val="left"/>
    </w:pPr>
    <w:rPr>
      <w:rFonts w:cs="Times New Roman"/>
      <w:spacing w:val="10"/>
    </w:rPr>
  </w:style>
  <w:style w:type="paragraph" w:customStyle="1" w:styleId="ChapterNo">
    <w:name w:val="ChapterNo."/>
    <w:basedOn w:val="Normal"/>
    <w:qFormat/>
    <w:rsid w:val="00652C6F"/>
    <w:pPr>
      <w:keepNext/>
      <w:keepLines/>
      <w:pageBreakBefore/>
      <w:suppressAutoHyphens/>
      <w:spacing w:before="5040" w:after="720" w:line="240" w:lineRule="auto"/>
      <w:jc w:val="center"/>
    </w:pPr>
    <w:rPr>
      <w:b/>
      <w:sz w:val="36"/>
    </w:rPr>
  </w:style>
  <w:style w:type="paragraph" w:customStyle="1" w:styleId="ChapterTitle">
    <w:name w:val="ChapterTitle"/>
    <w:basedOn w:val="Normal"/>
    <w:qFormat/>
    <w:rsid w:val="00CA3A90"/>
    <w:pPr>
      <w:keepLines/>
      <w:suppressAutoHyphens/>
      <w:spacing w:before="720"/>
      <w:jc w:val="center"/>
    </w:pPr>
    <w:rPr>
      <w:b/>
      <w:smallCaps/>
      <w:sz w:val="48"/>
    </w:rPr>
  </w:style>
  <w:style w:type="character" w:customStyle="1" w:styleId="style6">
    <w:name w:val="style6"/>
    <w:basedOn w:val="DefaultParagraphFont"/>
    <w:rsid w:val="00946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mjce\My%20Documents\CET\FORMATS\FINAL%20PROJECT%20REPORT\CET\PROJECT%20REPORT%20FORMAT\DSP\Certific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56AC9-BDE7-4B1D-AAAE-5FAAA32B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Certificates</Template>
  <TotalTime>15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shivam bothra</cp:lastModifiedBy>
  <cp:revision>12</cp:revision>
  <cp:lastPrinted>2017-05-16T09:43:00Z</cp:lastPrinted>
  <dcterms:created xsi:type="dcterms:W3CDTF">2017-11-27T08:20:00Z</dcterms:created>
  <dcterms:modified xsi:type="dcterms:W3CDTF">2019-05-31T06:40:00Z</dcterms:modified>
</cp:coreProperties>
</file>